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B82C" w14:textId="77777777" w:rsidR="00961A9D" w:rsidRDefault="004545F1">
      <w:pPr>
        <w:tabs>
          <w:tab w:val="right" w:pos="10800"/>
        </w:tabs>
        <w:rPr>
          <w:b/>
          <w:bCs/>
          <w:sz w:val="36"/>
        </w:rPr>
      </w:pPr>
      <w:r w:rsidRPr="004545F1">
        <w:rPr>
          <w:b/>
          <w:bCs/>
          <w:noProof/>
          <w:sz w:val="36"/>
          <w:lang w:val="en-GB" w:eastAsia="en-GB"/>
        </w:rPr>
        <w:drawing>
          <wp:inline distT="0" distB="0" distL="0" distR="0" wp14:anchorId="1042A913" wp14:editId="685CEE3B">
            <wp:extent cx="3413125" cy="409575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0021">
        <w:rPr>
          <w:b/>
          <w:bCs/>
          <w:sz w:val="36"/>
        </w:rPr>
        <w:tab/>
      </w:r>
      <w:r>
        <w:rPr>
          <w:rFonts w:ascii="Arial Black" w:hAnsi="Arial Black" w:cs="Arial"/>
          <w:color w:val="808080"/>
          <w:sz w:val="56"/>
        </w:rPr>
        <w:t>TIME</w:t>
      </w:r>
      <w:r w:rsidR="00930021">
        <w:rPr>
          <w:rFonts w:ascii="Arial Black" w:hAnsi="Arial Black" w:cs="Arial"/>
          <w:color w:val="808080"/>
          <w:sz w:val="56"/>
        </w:rPr>
        <w:t>SHEET</w:t>
      </w:r>
    </w:p>
    <w:p w14:paraId="77E54B52" w14:textId="77777777" w:rsidR="00961A9D" w:rsidRDefault="00961A9D"/>
    <w:p w14:paraId="328772BD" w14:textId="77777777" w:rsidR="00597998" w:rsidRPr="009341BC" w:rsidRDefault="004545F1" w:rsidP="009341BC">
      <w:pPr>
        <w:rPr>
          <w:rFonts w:ascii="Arial Narrow" w:hAnsi="Arial Narrow"/>
          <w:color w:val="000000"/>
          <w:sz w:val="22"/>
          <w:szCs w:val="22"/>
        </w:rPr>
      </w:pPr>
      <w:r w:rsidRPr="009341BC">
        <w:rPr>
          <w:rFonts w:ascii="Arial Narrow" w:hAnsi="Arial Narrow"/>
          <w:color w:val="000000"/>
          <w:sz w:val="22"/>
          <w:szCs w:val="22"/>
        </w:rPr>
        <w:t>Unit 10, Golf Gardens Office Park</w:t>
      </w:r>
    </w:p>
    <w:p w14:paraId="11499082" w14:textId="77777777" w:rsidR="00597998" w:rsidRPr="009341BC" w:rsidRDefault="00C95361" w:rsidP="009341BC">
      <w:pPr>
        <w:rPr>
          <w:rFonts w:ascii="Arial Narrow" w:hAnsi="Arial Narrow"/>
          <w:color w:val="000000"/>
          <w:sz w:val="22"/>
          <w:szCs w:val="22"/>
        </w:rPr>
      </w:pPr>
      <w:r w:rsidRPr="009341BC">
        <w:rPr>
          <w:rFonts w:ascii="Arial Narrow" w:hAnsi="Arial Narrow"/>
          <w:color w:val="000000"/>
          <w:sz w:val="22"/>
          <w:szCs w:val="22"/>
        </w:rPr>
        <w:t>C</w:t>
      </w:r>
      <w:r w:rsidR="00597998" w:rsidRPr="009341BC">
        <w:rPr>
          <w:rFonts w:ascii="Arial Narrow" w:hAnsi="Arial Narrow"/>
          <w:color w:val="000000"/>
          <w:sz w:val="22"/>
          <w:szCs w:val="22"/>
        </w:rPr>
        <w:t xml:space="preserve">nr </w:t>
      </w:r>
      <w:r w:rsidR="004545F1" w:rsidRPr="009341BC">
        <w:rPr>
          <w:rFonts w:ascii="Arial Narrow" w:hAnsi="Arial Narrow"/>
          <w:color w:val="000000"/>
          <w:sz w:val="22"/>
          <w:szCs w:val="22"/>
        </w:rPr>
        <w:t xml:space="preserve">John Vorster </w:t>
      </w:r>
      <w:r w:rsidRPr="009341BC">
        <w:rPr>
          <w:rFonts w:ascii="Arial Narrow" w:hAnsi="Arial Narrow"/>
          <w:color w:val="000000"/>
          <w:sz w:val="22"/>
          <w:szCs w:val="22"/>
        </w:rPr>
        <w:t xml:space="preserve">Drive </w:t>
      </w:r>
      <w:r w:rsidR="004545F1" w:rsidRPr="009341BC">
        <w:rPr>
          <w:rFonts w:ascii="Arial Narrow" w:hAnsi="Arial Narrow"/>
          <w:color w:val="000000"/>
          <w:sz w:val="22"/>
          <w:szCs w:val="22"/>
        </w:rPr>
        <w:t>&amp; Marco Polo</w:t>
      </w:r>
      <w:r w:rsidRPr="009341BC">
        <w:rPr>
          <w:rFonts w:ascii="Arial Narrow" w:hAnsi="Arial Narrow"/>
          <w:color w:val="000000"/>
          <w:sz w:val="22"/>
          <w:szCs w:val="22"/>
        </w:rPr>
        <w:t xml:space="preserve"> Street</w:t>
      </w:r>
    </w:p>
    <w:p w14:paraId="4E398884" w14:textId="77777777" w:rsidR="00597998" w:rsidRPr="009341BC" w:rsidRDefault="00C95361" w:rsidP="009341BC">
      <w:pPr>
        <w:rPr>
          <w:rFonts w:ascii="Arial Narrow" w:hAnsi="Arial Narrow"/>
          <w:color w:val="000000"/>
          <w:sz w:val="22"/>
          <w:szCs w:val="22"/>
        </w:rPr>
      </w:pPr>
      <w:r w:rsidRPr="009341BC">
        <w:rPr>
          <w:rFonts w:ascii="Arial Narrow" w:hAnsi="Arial Narrow"/>
          <w:color w:val="000000"/>
          <w:sz w:val="22"/>
          <w:szCs w:val="22"/>
        </w:rPr>
        <w:t>Highveld X12, Centurion</w:t>
      </w:r>
      <w:r w:rsidRPr="009341BC">
        <w:rPr>
          <w:rFonts w:ascii="Arial Narrow" w:hAnsi="Arial Narrow"/>
          <w:color w:val="000000"/>
          <w:sz w:val="22"/>
          <w:szCs w:val="22"/>
        </w:rPr>
        <w:br/>
        <w:t>0157</w:t>
      </w:r>
    </w:p>
    <w:p w14:paraId="10372020" w14:textId="77777777" w:rsidR="00597998" w:rsidRPr="009341BC" w:rsidRDefault="00597998" w:rsidP="009341BC">
      <w:pPr>
        <w:rPr>
          <w:rFonts w:ascii="Arial Narrow" w:hAnsi="Arial Narrow"/>
          <w:color w:val="000000"/>
          <w:sz w:val="22"/>
          <w:szCs w:val="22"/>
        </w:rPr>
      </w:pPr>
      <w:r w:rsidRPr="009341BC">
        <w:rPr>
          <w:rFonts w:ascii="Arial Narrow" w:hAnsi="Arial Narrow"/>
          <w:color w:val="000000"/>
          <w:sz w:val="22"/>
          <w:szCs w:val="22"/>
        </w:rPr>
        <w:t>P.O. Box 4260</w:t>
      </w:r>
      <w:r w:rsidR="00C95361" w:rsidRPr="009341BC">
        <w:rPr>
          <w:rFonts w:ascii="Arial Narrow" w:hAnsi="Arial Narrow"/>
          <w:color w:val="000000"/>
          <w:sz w:val="22"/>
          <w:szCs w:val="22"/>
        </w:rPr>
        <w:t>,</w:t>
      </w:r>
      <w:r w:rsidRPr="009341BC">
        <w:rPr>
          <w:rFonts w:ascii="Arial Narrow" w:hAnsi="Arial Narrow"/>
          <w:color w:val="000000"/>
          <w:sz w:val="22"/>
          <w:szCs w:val="22"/>
        </w:rPr>
        <w:t xml:space="preserve"> Rietvleirand </w:t>
      </w:r>
      <w:r w:rsidR="00C95361" w:rsidRPr="009341BC">
        <w:rPr>
          <w:rFonts w:ascii="Arial Narrow" w:hAnsi="Arial Narrow"/>
          <w:color w:val="000000"/>
          <w:sz w:val="22"/>
          <w:szCs w:val="22"/>
        </w:rPr>
        <w:t xml:space="preserve">- </w:t>
      </w:r>
      <w:r w:rsidRPr="009341BC">
        <w:rPr>
          <w:rFonts w:ascii="Arial Narrow" w:hAnsi="Arial Narrow"/>
          <w:color w:val="000000"/>
          <w:sz w:val="22"/>
          <w:szCs w:val="22"/>
        </w:rPr>
        <w:t>0174</w:t>
      </w:r>
    </w:p>
    <w:p w14:paraId="2DD81BE1" w14:textId="77777777" w:rsidR="00961A9D" w:rsidRDefault="00961A9D"/>
    <w:p w14:paraId="56B25FAD" w14:textId="77777777" w:rsidR="00961A9D" w:rsidRDefault="00961A9D">
      <w:pPr>
        <w:rPr>
          <w:rFonts w:cs="Arial"/>
        </w:rPr>
      </w:pPr>
    </w:p>
    <w:p w14:paraId="140D60FE" w14:textId="77777777" w:rsidR="00961A9D" w:rsidRDefault="00961A9D">
      <w:pPr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3104FA" w14:paraId="19C69B1A" w14:textId="77777777" w:rsidTr="003104FA">
        <w:tc>
          <w:tcPr>
            <w:tcW w:w="5508" w:type="dxa"/>
          </w:tcPr>
          <w:p w14:paraId="604EAE63" w14:textId="5D7D9A73" w:rsidR="003104FA" w:rsidRPr="009341BC" w:rsidRDefault="003104FA" w:rsidP="004D00CA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9341BC">
              <w:rPr>
                <w:rFonts w:ascii="Arial Narrow" w:hAnsi="Arial Narrow"/>
                <w:color w:val="000000"/>
                <w:sz w:val="22"/>
                <w:szCs w:val="22"/>
              </w:rPr>
              <w:t>Date From:</w:t>
            </w:r>
            <w:r w:rsidR="00B86600" w:rsidRPr="009341BC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9341BC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E33CA0">
              <w:rPr>
                <w:rFonts w:ascii="Arial Narrow" w:hAnsi="Arial Narrow"/>
                <w:color w:val="000000"/>
                <w:sz w:val="22"/>
                <w:szCs w:val="22"/>
              </w:rPr>
              <w:t>15</w:t>
            </w:r>
            <w:r w:rsidR="003831A4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E33CA0">
              <w:rPr>
                <w:rFonts w:ascii="Arial Narrow" w:hAnsi="Arial Narrow"/>
                <w:color w:val="000000"/>
                <w:sz w:val="22"/>
                <w:szCs w:val="22"/>
              </w:rPr>
              <w:t>April</w:t>
            </w:r>
            <w:r w:rsidR="00EF074B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B75819" w:rsidRPr="009341BC">
              <w:rPr>
                <w:rFonts w:ascii="Arial Narrow" w:hAnsi="Arial Narrow"/>
                <w:color w:val="000000"/>
                <w:sz w:val="22"/>
                <w:szCs w:val="22"/>
              </w:rPr>
              <w:t>201</w:t>
            </w:r>
            <w:r w:rsidR="0094603C">
              <w:rPr>
                <w:rFonts w:ascii="Arial Narrow" w:hAnsi="Arial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5508" w:type="dxa"/>
          </w:tcPr>
          <w:p w14:paraId="4584FC0F" w14:textId="4E488FBE" w:rsidR="003104FA" w:rsidRPr="009341BC" w:rsidRDefault="003104FA" w:rsidP="003831A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9341BC">
              <w:rPr>
                <w:rFonts w:ascii="Arial Narrow" w:hAnsi="Arial Narrow"/>
                <w:color w:val="000000"/>
                <w:sz w:val="22"/>
                <w:szCs w:val="22"/>
              </w:rPr>
              <w:t>Date To:</w:t>
            </w:r>
            <w:r w:rsidR="009341BC">
              <w:rPr>
                <w:rFonts w:ascii="Arial Narrow" w:hAnsi="Arial Narrow"/>
                <w:color w:val="000000"/>
                <w:sz w:val="22"/>
                <w:szCs w:val="22"/>
              </w:rPr>
              <w:t xml:space="preserve">  </w:t>
            </w:r>
            <w:r w:rsidR="004D00CA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F749B4">
              <w:rPr>
                <w:rFonts w:ascii="Arial Narrow" w:hAnsi="Arial Narrow"/>
                <w:color w:val="000000"/>
                <w:sz w:val="22"/>
                <w:szCs w:val="22"/>
              </w:rPr>
              <w:t>30</w:t>
            </w:r>
            <w:r w:rsidR="004754AD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E33CA0">
              <w:rPr>
                <w:rFonts w:ascii="Arial Narrow" w:hAnsi="Arial Narrow"/>
                <w:color w:val="000000"/>
                <w:sz w:val="22"/>
                <w:szCs w:val="22"/>
              </w:rPr>
              <w:t>April</w:t>
            </w:r>
            <w:r w:rsidR="00BE7920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4D00CA" w:rsidRPr="009341BC">
              <w:rPr>
                <w:rFonts w:ascii="Arial Narrow" w:hAnsi="Arial Narrow"/>
                <w:color w:val="000000"/>
                <w:sz w:val="22"/>
                <w:szCs w:val="22"/>
              </w:rPr>
              <w:t>201</w:t>
            </w:r>
            <w:r w:rsidR="0094603C">
              <w:rPr>
                <w:rFonts w:ascii="Arial Narrow" w:hAnsi="Arial Narrow"/>
                <w:color w:val="000000"/>
                <w:sz w:val="22"/>
                <w:szCs w:val="22"/>
              </w:rPr>
              <w:t>9</w:t>
            </w:r>
          </w:p>
        </w:tc>
      </w:tr>
    </w:tbl>
    <w:p w14:paraId="7338EB24" w14:textId="77777777" w:rsidR="00961A9D" w:rsidRDefault="003104FA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69A1B4D8" w14:textId="77777777" w:rsidR="00961A9D" w:rsidRDefault="00961A9D">
      <w:pPr>
        <w:rPr>
          <w:rFonts w:cs="Arial"/>
        </w:rPr>
      </w:pPr>
    </w:p>
    <w:p w14:paraId="7BA3AA8A" w14:textId="77777777" w:rsidR="00961A9D" w:rsidRDefault="00961A9D">
      <w:pPr>
        <w:rPr>
          <w:rFonts w:cs="Arial"/>
        </w:rPr>
      </w:pPr>
    </w:p>
    <w:p w14:paraId="50D27BCC" w14:textId="77777777" w:rsidR="00961A9D" w:rsidRDefault="00961A9D">
      <w:pPr>
        <w:rPr>
          <w:rFonts w:cs="Arial"/>
        </w:rPr>
      </w:pPr>
    </w:p>
    <w:tbl>
      <w:tblPr>
        <w:tblW w:w="11766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2316"/>
        <w:gridCol w:w="3495"/>
        <w:gridCol w:w="2695"/>
        <w:gridCol w:w="1609"/>
        <w:gridCol w:w="1651"/>
      </w:tblGrid>
      <w:tr w:rsidR="000E0B78" w14:paraId="7FBAB846" w14:textId="77777777" w:rsidTr="00433D56">
        <w:trPr>
          <w:cantSplit/>
          <w:trHeight w:val="339"/>
        </w:trPr>
        <w:tc>
          <w:tcPr>
            <w:tcW w:w="2316" w:type="dxa"/>
            <w:tcBorders>
              <w:top w:val="single" w:sz="12" w:space="0" w:color="auto"/>
            </w:tcBorders>
          </w:tcPr>
          <w:p w14:paraId="35E43121" w14:textId="77777777" w:rsidR="009341BC" w:rsidRDefault="009341B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3495" w:type="dxa"/>
            <w:tcBorders>
              <w:top w:val="single" w:sz="12" w:space="0" w:color="auto"/>
            </w:tcBorders>
          </w:tcPr>
          <w:p w14:paraId="0E3D87AC" w14:textId="77777777" w:rsidR="009341BC" w:rsidRDefault="009341B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Description</w:t>
            </w:r>
          </w:p>
        </w:tc>
        <w:tc>
          <w:tcPr>
            <w:tcW w:w="2695" w:type="dxa"/>
            <w:tcBorders>
              <w:top w:val="single" w:sz="12" w:space="0" w:color="auto"/>
            </w:tcBorders>
          </w:tcPr>
          <w:p w14:paraId="698A8C4D" w14:textId="77777777" w:rsidR="009341BC" w:rsidRDefault="009341B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Assigned To</w:t>
            </w:r>
          </w:p>
        </w:tc>
        <w:tc>
          <w:tcPr>
            <w:tcW w:w="1609" w:type="dxa"/>
            <w:tcBorders>
              <w:top w:val="single" w:sz="12" w:space="0" w:color="auto"/>
            </w:tcBorders>
          </w:tcPr>
          <w:p w14:paraId="0335565E" w14:textId="77777777" w:rsidR="009341BC" w:rsidRDefault="009341B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Status</w:t>
            </w:r>
          </w:p>
        </w:tc>
        <w:tc>
          <w:tcPr>
            <w:tcW w:w="1651" w:type="dxa"/>
            <w:tcBorders>
              <w:top w:val="single" w:sz="12" w:space="0" w:color="auto"/>
            </w:tcBorders>
          </w:tcPr>
          <w:p w14:paraId="303F194F" w14:textId="77777777" w:rsidR="009341BC" w:rsidRDefault="009341B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D55E8B" w14:paraId="0736F60F" w14:textId="77777777" w:rsidTr="00433D56">
        <w:trPr>
          <w:cantSplit/>
          <w:trHeight w:val="476"/>
        </w:trPr>
        <w:tc>
          <w:tcPr>
            <w:tcW w:w="2316" w:type="dxa"/>
            <w:tcBorders>
              <w:bottom w:val="single" w:sz="4" w:space="0" w:color="auto"/>
            </w:tcBorders>
          </w:tcPr>
          <w:p w14:paraId="5EBA5479" w14:textId="07541CC0" w:rsidR="00D55E8B" w:rsidRDefault="00C861B9" w:rsidP="00D55E8B">
            <w:r>
              <w:t>15 April</w:t>
            </w:r>
            <w:r w:rsidR="00D55E8B">
              <w:t xml:space="preserve"> </w:t>
            </w:r>
            <w:r w:rsidR="003D5A65">
              <w:t>2019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14:paraId="2D479035" w14:textId="26E7AD30" w:rsidR="00D55E8B" w:rsidRDefault="00C861B9" w:rsidP="00D55E8B">
            <w:pPr>
              <w:rPr>
                <w:rFonts w:cs="Arial"/>
              </w:rPr>
            </w:pPr>
            <w:r>
              <w:rPr>
                <w:rFonts w:cs="Arial"/>
              </w:rPr>
              <w:t>CCM Requirements Analysis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2D740A76" w14:textId="2F62837D" w:rsidR="00D55E8B" w:rsidRDefault="00D55E8B" w:rsidP="00D55E8B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Thobiswa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291628E0" w14:textId="77777777" w:rsidR="00D55E8B" w:rsidRDefault="00D55E8B" w:rsidP="003D5A65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  <w:p w14:paraId="57C2161A" w14:textId="56A962E5" w:rsidR="00D55E8B" w:rsidRDefault="00D55E8B" w:rsidP="00D55E8B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651" w:type="dxa"/>
          </w:tcPr>
          <w:p w14:paraId="4BD6B6FD" w14:textId="5DD5E8C6" w:rsidR="00D55E8B" w:rsidRDefault="00C861B9" w:rsidP="00D55E8B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E8B">
              <w:rPr>
                <w:rFonts w:cs="Arial"/>
              </w:rPr>
              <w:t xml:space="preserve"> hours</w:t>
            </w:r>
          </w:p>
        </w:tc>
      </w:tr>
      <w:tr w:rsidR="00C861B9" w14:paraId="77128565" w14:textId="77777777" w:rsidTr="00433D56">
        <w:trPr>
          <w:cantSplit/>
          <w:trHeight w:val="476"/>
        </w:trPr>
        <w:tc>
          <w:tcPr>
            <w:tcW w:w="2316" w:type="dxa"/>
            <w:tcBorders>
              <w:bottom w:val="single" w:sz="4" w:space="0" w:color="auto"/>
            </w:tcBorders>
          </w:tcPr>
          <w:p w14:paraId="1A297E5D" w14:textId="0CF241C9" w:rsidR="00C861B9" w:rsidRDefault="00C861B9" w:rsidP="00C861B9">
            <w:r>
              <w:t>16 April 2019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14:paraId="44E17746" w14:textId="44D275DD" w:rsidR="00C861B9" w:rsidRDefault="00C861B9" w:rsidP="00C861B9">
            <w:pPr>
              <w:rPr>
                <w:rFonts w:cs="Arial"/>
              </w:rPr>
            </w:pPr>
            <w:r>
              <w:rPr>
                <w:rFonts w:cs="Arial"/>
              </w:rPr>
              <w:t>CCM Requirements Analysis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18A988D5" w14:textId="590081D1" w:rsidR="00C861B9" w:rsidRDefault="00C861B9" w:rsidP="00C861B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Thobiswa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0381034D" w14:textId="77777777" w:rsidR="00C861B9" w:rsidRDefault="00C861B9" w:rsidP="00C861B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  <w:p w14:paraId="3AF30309" w14:textId="07684252" w:rsidR="00C861B9" w:rsidRDefault="00C861B9" w:rsidP="00C861B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651" w:type="dxa"/>
          </w:tcPr>
          <w:p w14:paraId="17C837D4" w14:textId="7F75581B" w:rsidR="00C861B9" w:rsidRDefault="00C861B9" w:rsidP="00C861B9">
            <w:pPr>
              <w:rPr>
                <w:rFonts w:cs="Arial"/>
              </w:rPr>
            </w:pPr>
            <w:r>
              <w:rPr>
                <w:rFonts w:cs="Arial"/>
              </w:rPr>
              <w:t>5 hours</w:t>
            </w:r>
          </w:p>
        </w:tc>
      </w:tr>
      <w:tr w:rsidR="00C861B9" w14:paraId="07434C77" w14:textId="77777777" w:rsidTr="00433D56">
        <w:trPr>
          <w:cantSplit/>
          <w:trHeight w:val="476"/>
        </w:trPr>
        <w:tc>
          <w:tcPr>
            <w:tcW w:w="2316" w:type="dxa"/>
            <w:tcBorders>
              <w:bottom w:val="single" w:sz="4" w:space="0" w:color="auto"/>
            </w:tcBorders>
          </w:tcPr>
          <w:p w14:paraId="3242D8DA" w14:textId="00BA2DE1" w:rsidR="00C861B9" w:rsidRDefault="00C861B9" w:rsidP="00C861B9">
            <w:r>
              <w:t>17 April 2019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14:paraId="4985EE7F" w14:textId="2DE95553" w:rsidR="00C861B9" w:rsidRDefault="00C861B9" w:rsidP="00C861B9">
            <w:pPr>
              <w:rPr>
                <w:rFonts w:cs="Arial"/>
              </w:rPr>
            </w:pPr>
            <w:r>
              <w:rPr>
                <w:rFonts w:cs="Arial"/>
              </w:rPr>
              <w:t>CCM Requirements Analysis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321B6D08" w14:textId="6AA3D831" w:rsidR="00C861B9" w:rsidRDefault="00C861B9" w:rsidP="00C861B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Thobiswa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4C1CB062" w14:textId="77777777" w:rsidR="00C861B9" w:rsidRDefault="00C861B9" w:rsidP="00C861B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  <w:p w14:paraId="2F56A3F7" w14:textId="03A78CC7" w:rsidR="00C861B9" w:rsidRPr="003831A4" w:rsidRDefault="00C861B9" w:rsidP="00C861B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651" w:type="dxa"/>
          </w:tcPr>
          <w:p w14:paraId="147B7C72" w14:textId="4DC0E8CF" w:rsidR="00C861B9" w:rsidRPr="003831A4" w:rsidRDefault="00C861B9" w:rsidP="00C861B9">
            <w:pPr>
              <w:rPr>
                <w:rFonts w:cs="Arial"/>
              </w:rPr>
            </w:pPr>
            <w:r>
              <w:rPr>
                <w:rFonts w:cs="Arial"/>
              </w:rPr>
              <w:t>8 hours</w:t>
            </w:r>
          </w:p>
        </w:tc>
      </w:tr>
      <w:tr w:rsidR="00C861B9" w14:paraId="33CCDD5A" w14:textId="77777777" w:rsidTr="00433D56">
        <w:trPr>
          <w:cantSplit/>
          <w:trHeight w:val="476"/>
        </w:trPr>
        <w:tc>
          <w:tcPr>
            <w:tcW w:w="2316" w:type="dxa"/>
            <w:tcBorders>
              <w:bottom w:val="single" w:sz="4" w:space="0" w:color="auto"/>
            </w:tcBorders>
          </w:tcPr>
          <w:p w14:paraId="4BC000F1" w14:textId="218AA4BD" w:rsidR="00C861B9" w:rsidRDefault="00C861B9" w:rsidP="00C861B9">
            <w:r>
              <w:t>2</w:t>
            </w:r>
            <w:r w:rsidR="00F749B4">
              <w:t>3</w:t>
            </w:r>
            <w:r>
              <w:t xml:space="preserve"> April 2019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14:paraId="1FF0FBE3" w14:textId="00D853AE" w:rsidR="00C861B9" w:rsidRDefault="00C861B9" w:rsidP="00C861B9">
            <w:pPr>
              <w:rPr>
                <w:rFonts w:cs="Arial"/>
              </w:rPr>
            </w:pPr>
            <w:r>
              <w:rPr>
                <w:rFonts w:cs="Arial"/>
              </w:rPr>
              <w:t>CCM Requirements Analysis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7AFC013D" w14:textId="0694911C" w:rsidR="00C861B9" w:rsidRDefault="00C861B9" w:rsidP="00C861B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Thobiswa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7A5B7518" w14:textId="77777777" w:rsidR="00C861B9" w:rsidRDefault="00C861B9" w:rsidP="00C861B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  <w:p w14:paraId="30C86FD5" w14:textId="21A8189D" w:rsidR="00C861B9" w:rsidRDefault="00C861B9" w:rsidP="00C861B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651" w:type="dxa"/>
          </w:tcPr>
          <w:p w14:paraId="1476FCCC" w14:textId="0DAE129C" w:rsidR="00C861B9" w:rsidRDefault="00C861B9" w:rsidP="00C861B9">
            <w:pPr>
              <w:rPr>
                <w:rFonts w:cs="Arial"/>
              </w:rPr>
            </w:pPr>
            <w:r>
              <w:rPr>
                <w:rFonts w:cs="Arial"/>
              </w:rPr>
              <w:t>9 hours</w:t>
            </w:r>
          </w:p>
        </w:tc>
      </w:tr>
      <w:tr w:rsidR="00F749B4" w14:paraId="0AB803DC" w14:textId="77777777" w:rsidTr="00433D56">
        <w:trPr>
          <w:cantSplit/>
          <w:trHeight w:val="476"/>
        </w:trPr>
        <w:tc>
          <w:tcPr>
            <w:tcW w:w="2316" w:type="dxa"/>
            <w:tcBorders>
              <w:bottom w:val="single" w:sz="4" w:space="0" w:color="auto"/>
            </w:tcBorders>
          </w:tcPr>
          <w:p w14:paraId="751B0CF6" w14:textId="6BE46C6E" w:rsidR="00F749B4" w:rsidRDefault="00F749B4" w:rsidP="00F749B4">
            <w:r>
              <w:t>25 April 2019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14:paraId="29CD3C91" w14:textId="40CB0E6B" w:rsidR="00F749B4" w:rsidRDefault="00F749B4" w:rsidP="00F749B4">
            <w:pPr>
              <w:rPr>
                <w:rFonts w:cs="Arial"/>
              </w:rPr>
            </w:pPr>
            <w:r>
              <w:rPr>
                <w:rFonts w:cs="Arial"/>
              </w:rPr>
              <w:t>CCM Requirements Analysis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4199629D" w14:textId="48F4F3EA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Thobiswa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783E3810" w14:textId="77777777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  <w:p w14:paraId="3468F601" w14:textId="05F9B8C6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651" w:type="dxa"/>
          </w:tcPr>
          <w:p w14:paraId="39B25D74" w14:textId="5B2D414E" w:rsidR="00F749B4" w:rsidRDefault="00F749B4" w:rsidP="00F749B4">
            <w:pPr>
              <w:rPr>
                <w:rFonts w:cs="Arial"/>
              </w:rPr>
            </w:pPr>
            <w:r>
              <w:rPr>
                <w:rFonts w:cs="Arial"/>
              </w:rPr>
              <w:t>4 hours</w:t>
            </w:r>
          </w:p>
        </w:tc>
      </w:tr>
      <w:tr w:rsidR="00F749B4" w14:paraId="14969F84" w14:textId="77777777" w:rsidTr="009640FE">
        <w:trPr>
          <w:cantSplit/>
          <w:trHeight w:val="638"/>
        </w:trPr>
        <w:tc>
          <w:tcPr>
            <w:tcW w:w="2316" w:type="dxa"/>
            <w:tcBorders>
              <w:bottom w:val="single" w:sz="4" w:space="0" w:color="auto"/>
            </w:tcBorders>
          </w:tcPr>
          <w:p w14:paraId="03DB7746" w14:textId="47F19A7B" w:rsidR="00F749B4" w:rsidRDefault="00F749B4" w:rsidP="00F749B4">
            <w:r>
              <w:t>26 April 2019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14:paraId="157B7C05" w14:textId="344E87A6" w:rsidR="00F749B4" w:rsidRDefault="00F749B4" w:rsidP="00F749B4">
            <w:pPr>
              <w:rPr>
                <w:rFonts w:cs="Arial"/>
              </w:rPr>
            </w:pPr>
            <w:r>
              <w:rPr>
                <w:rFonts w:cs="Arial"/>
              </w:rPr>
              <w:t>CCM Requirements Analysis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3D517926" w14:textId="43B6B915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Thobiswa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53E722EF" w14:textId="77777777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  <w:p w14:paraId="79A17C85" w14:textId="65340F87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651" w:type="dxa"/>
          </w:tcPr>
          <w:p w14:paraId="4332F2BA" w14:textId="1ABBC472" w:rsidR="00F749B4" w:rsidRDefault="00F749B4" w:rsidP="00F749B4">
            <w:pPr>
              <w:rPr>
                <w:rFonts w:cs="Arial"/>
              </w:rPr>
            </w:pPr>
            <w:r>
              <w:rPr>
                <w:rFonts w:cs="Arial"/>
              </w:rPr>
              <w:t>5 hours</w:t>
            </w:r>
          </w:p>
        </w:tc>
      </w:tr>
      <w:tr w:rsidR="009640FE" w14:paraId="2F7DE1D0" w14:textId="77777777" w:rsidTr="00433D56">
        <w:trPr>
          <w:cantSplit/>
          <w:trHeight w:val="476"/>
        </w:trPr>
        <w:tc>
          <w:tcPr>
            <w:tcW w:w="2316" w:type="dxa"/>
            <w:tcBorders>
              <w:bottom w:val="single" w:sz="4" w:space="0" w:color="auto"/>
            </w:tcBorders>
          </w:tcPr>
          <w:p w14:paraId="2C3594FE" w14:textId="0B4CAC73" w:rsidR="009640FE" w:rsidRDefault="009640FE" w:rsidP="00F749B4">
            <w:r>
              <w:t xml:space="preserve">27 April 2019 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14:paraId="1EA1A26D" w14:textId="654F3032" w:rsidR="009640FE" w:rsidRDefault="009640FE" w:rsidP="00F749B4">
            <w:pPr>
              <w:rPr>
                <w:rFonts w:cs="Arial"/>
              </w:rPr>
            </w:pPr>
            <w:r>
              <w:rPr>
                <w:rFonts w:cs="Arial"/>
              </w:rPr>
              <w:t>Monthly Maintenance and update (analytic table and browser cache)</w:t>
            </w:r>
            <w:bookmarkStart w:id="0" w:name="_GoBack"/>
            <w:bookmarkEnd w:id="0"/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39E0F462" w14:textId="37E108C8" w:rsidR="009640FE" w:rsidRDefault="009640FE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Mpho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060C23B4" w14:textId="4F1AB433" w:rsidR="009640FE" w:rsidRDefault="009640FE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</w:tc>
        <w:tc>
          <w:tcPr>
            <w:tcW w:w="1651" w:type="dxa"/>
          </w:tcPr>
          <w:p w14:paraId="1AC26A8A" w14:textId="1E26FEC6" w:rsidR="009640FE" w:rsidRDefault="009640FE" w:rsidP="00F749B4">
            <w:pPr>
              <w:rPr>
                <w:rFonts w:cs="Arial"/>
              </w:rPr>
            </w:pPr>
            <w:r>
              <w:rPr>
                <w:rFonts w:cs="Arial"/>
              </w:rPr>
              <w:t>3 hours</w:t>
            </w:r>
          </w:p>
        </w:tc>
      </w:tr>
      <w:tr w:rsidR="00F749B4" w14:paraId="70A6F001" w14:textId="77777777" w:rsidTr="00433D56">
        <w:trPr>
          <w:cantSplit/>
          <w:trHeight w:val="476"/>
        </w:trPr>
        <w:tc>
          <w:tcPr>
            <w:tcW w:w="2316" w:type="dxa"/>
            <w:tcBorders>
              <w:bottom w:val="single" w:sz="4" w:space="0" w:color="auto"/>
            </w:tcBorders>
          </w:tcPr>
          <w:p w14:paraId="27F095AC" w14:textId="591ED1E8" w:rsidR="00F749B4" w:rsidRDefault="00F749B4" w:rsidP="00F749B4">
            <w:r>
              <w:t>29 April 2019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14:paraId="53AAB363" w14:textId="75D5B27E" w:rsidR="00F749B4" w:rsidRDefault="00F749B4" w:rsidP="00F749B4">
            <w:pPr>
              <w:rPr>
                <w:rFonts w:cs="Arial"/>
              </w:rPr>
            </w:pPr>
            <w:r>
              <w:rPr>
                <w:rFonts w:cs="Arial"/>
              </w:rPr>
              <w:t>CCM Requirements Analysis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56B0C261" w14:textId="222D9053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Thobiswa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49068011" w14:textId="77777777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  <w:p w14:paraId="561DEA7D" w14:textId="196BE3B2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651" w:type="dxa"/>
          </w:tcPr>
          <w:p w14:paraId="54B9A2CA" w14:textId="3D975D0C" w:rsidR="00F749B4" w:rsidRDefault="00F749B4" w:rsidP="00F749B4">
            <w:pPr>
              <w:rPr>
                <w:rFonts w:cs="Arial"/>
              </w:rPr>
            </w:pPr>
            <w:r>
              <w:rPr>
                <w:rFonts w:cs="Arial"/>
              </w:rPr>
              <w:t>3 hours</w:t>
            </w:r>
          </w:p>
        </w:tc>
      </w:tr>
      <w:tr w:rsidR="00F749B4" w14:paraId="382C29DD" w14:textId="77777777" w:rsidTr="00433D56">
        <w:trPr>
          <w:cantSplit/>
          <w:trHeight w:val="476"/>
        </w:trPr>
        <w:tc>
          <w:tcPr>
            <w:tcW w:w="2316" w:type="dxa"/>
            <w:tcBorders>
              <w:bottom w:val="single" w:sz="4" w:space="0" w:color="auto"/>
            </w:tcBorders>
          </w:tcPr>
          <w:p w14:paraId="381083C6" w14:textId="6A25D7A6" w:rsidR="00F749B4" w:rsidRDefault="00F749B4" w:rsidP="00F749B4">
            <w:r>
              <w:t>30 April 2019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14:paraId="40C8FE63" w14:textId="77777777" w:rsidR="00F749B4" w:rsidRDefault="00F749B4" w:rsidP="00F749B4">
            <w:pPr>
              <w:rPr>
                <w:rFonts w:cs="Arial"/>
              </w:rPr>
            </w:pPr>
            <w:r>
              <w:rPr>
                <w:rFonts w:cs="Arial"/>
              </w:rPr>
              <w:t>CCM Requirements Analysis</w:t>
            </w:r>
          </w:p>
          <w:p w14:paraId="6C9C04A4" w14:textId="1936C06B" w:rsidR="009640FE" w:rsidRDefault="009640FE" w:rsidP="00F749B4">
            <w:pPr>
              <w:rPr>
                <w:rFonts w:cs="Arial"/>
              </w:rPr>
            </w:pPr>
            <w:r>
              <w:rPr>
                <w:rFonts w:cs="Arial"/>
              </w:rPr>
              <w:t xml:space="preserve">DATA verify (14-49) 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522261AC" w14:textId="77777777" w:rsidR="00F749B4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Thobiswa</w:t>
            </w:r>
          </w:p>
          <w:p w14:paraId="386AECE2" w14:textId="0C09ED5D" w:rsidR="009640FE" w:rsidRDefault="009640FE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Mpho 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12C54D4D" w14:textId="77777777" w:rsidR="009640FE" w:rsidRDefault="00F749B4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  <w:p w14:paraId="790E63C1" w14:textId="3633322E" w:rsidR="00F749B4" w:rsidRDefault="009640FE" w:rsidP="00F749B4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Achieved</w:t>
            </w:r>
          </w:p>
        </w:tc>
        <w:tc>
          <w:tcPr>
            <w:tcW w:w="1651" w:type="dxa"/>
          </w:tcPr>
          <w:p w14:paraId="6518D2D2" w14:textId="77777777" w:rsidR="00F749B4" w:rsidRDefault="00F749B4" w:rsidP="00F749B4">
            <w:pPr>
              <w:rPr>
                <w:rFonts w:cs="Arial"/>
              </w:rPr>
            </w:pPr>
            <w:r>
              <w:rPr>
                <w:rFonts w:cs="Arial"/>
              </w:rPr>
              <w:t>6 hours</w:t>
            </w:r>
          </w:p>
          <w:p w14:paraId="3815D228" w14:textId="045CA067" w:rsidR="009640FE" w:rsidRDefault="009640FE" w:rsidP="00F749B4">
            <w:pPr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3D5A65" w14:paraId="2CF072FC" w14:textId="77777777" w:rsidTr="00433D56">
        <w:trPr>
          <w:cantSplit/>
        </w:trPr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24C758" w14:textId="77777777" w:rsidR="003D5A65" w:rsidRDefault="003D5A65" w:rsidP="003D5A65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3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05137" w14:textId="77777777" w:rsidR="003D5A65" w:rsidRDefault="003D5A65" w:rsidP="003D5A65">
            <w:pPr>
              <w:jc w:val="center"/>
              <w:rPr>
                <w:rFonts w:cs="Arial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86115" w14:textId="77777777" w:rsidR="003D5A65" w:rsidRDefault="003D5A65" w:rsidP="003D5A65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TOTALS:</w:t>
            </w:r>
          </w:p>
        </w:tc>
        <w:tc>
          <w:tcPr>
            <w:tcW w:w="1609" w:type="dxa"/>
            <w:tcBorders>
              <w:left w:val="single" w:sz="4" w:space="0" w:color="auto"/>
            </w:tcBorders>
          </w:tcPr>
          <w:p w14:paraId="7FF11BA5" w14:textId="77777777" w:rsidR="003D5A65" w:rsidRDefault="003D5A65" w:rsidP="003D5A65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1651" w:type="dxa"/>
          </w:tcPr>
          <w:p w14:paraId="5FBE91E9" w14:textId="511C138D" w:rsidR="003D5A65" w:rsidRDefault="009640FE" w:rsidP="003D5A65">
            <w:pPr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3D5A65">
              <w:rPr>
                <w:rFonts w:cs="Arial"/>
              </w:rPr>
              <w:t xml:space="preserve"> hours</w:t>
            </w:r>
          </w:p>
        </w:tc>
      </w:tr>
      <w:tr w:rsidR="003D5A65" w14:paraId="4E8DE072" w14:textId="77777777" w:rsidTr="00433D56">
        <w:trPr>
          <w:cantSplit/>
        </w:trPr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7F122" w14:textId="77777777" w:rsidR="003D5A65" w:rsidRDefault="003D5A65" w:rsidP="003D5A65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3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A790C" w14:textId="77777777" w:rsidR="003D5A65" w:rsidRDefault="003D5A65" w:rsidP="003D5A65">
            <w:pPr>
              <w:jc w:val="center"/>
              <w:rPr>
                <w:rFonts w:cs="Arial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B29714" w14:textId="77777777" w:rsidR="003D5A65" w:rsidRDefault="003D5A65" w:rsidP="003D5A65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left w:val="single" w:sz="4" w:space="0" w:color="auto"/>
            </w:tcBorders>
          </w:tcPr>
          <w:p w14:paraId="205AAC50" w14:textId="77777777" w:rsidR="003D5A65" w:rsidRDefault="003D5A65" w:rsidP="003D5A65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1651" w:type="dxa"/>
          </w:tcPr>
          <w:p w14:paraId="51914EEE" w14:textId="77777777" w:rsidR="003D5A65" w:rsidRDefault="003D5A65" w:rsidP="003D5A65">
            <w:pPr>
              <w:jc w:val="center"/>
              <w:rPr>
                <w:rFonts w:cs="Arial"/>
              </w:rPr>
            </w:pPr>
          </w:p>
        </w:tc>
      </w:tr>
    </w:tbl>
    <w:p w14:paraId="33E8430A" w14:textId="77777777" w:rsidR="00961A9D" w:rsidRDefault="00961A9D"/>
    <w:p w14:paraId="7060B75D" w14:textId="77777777" w:rsidR="00961A9D" w:rsidRDefault="00961A9D"/>
    <w:p w14:paraId="496757BB" w14:textId="77777777" w:rsidR="00961A9D" w:rsidRDefault="00961A9D"/>
    <w:p w14:paraId="1C9D7EF9" w14:textId="77777777" w:rsidR="00961A9D" w:rsidRDefault="00961A9D">
      <w:pPr>
        <w:rPr>
          <w:rFonts w:cs="Arial"/>
        </w:rPr>
      </w:pPr>
    </w:p>
    <w:p w14:paraId="611CC85C" w14:textId="32DFED8C" w:rsidR="00961A9D" w:rsidRDefault="00930021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>Employee Signature</w:t>
      </w:r>
      <w:r w:rsidR="009341BC">
        <w:rPr>
          <w:rFonts w:cs="Arial"/>
        </w:rPr>
        <w:t>s</w:t>
      </w:r>
      <w:r>
        <w:rPr>
          <w:rFonts w:cs="Arial"/>
        </w:rPr>
        <w:t>:</w:t>
      </w:r>
      <w:r>
        <w:rPr>
          <w:rFonts w:cs="Arial"/>
        </w:rPr>
        <w:tab/>
        <w:t xml:space="preserve">Date: </w:t>
      </w:r>
    </w:p>
    <w:p w14:paraId="283F4A37" w14:textId="77777777" w:rsidR="00961A9D" w:rsidRDefault="00961A9D">
      <w:pPr>
        <w:tabs>
          <w:tab w:val="left" w:pos="7920"/>
        </w:tabs>
        <w:spacing w:before="80" w:after="40"/>
        <w:rPr>
          <w:rFonts w:cs="Arial"/>
        </w:rPr>
      </w:pPr>
    </w:p>
    <w:p w14:paraId="1F0EDCD3" w14:textId="77777777" w:rsidR="00961A9D" w:rsidRDefault="00597998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>Project Manager</w:t>
      </w:r>
      <w:r w:rsidR="00930021">
        <w:rPr>
          <w:rFonts w:cs="Arial"/>
        </w:rPr>
        <w:t xml:space="preserve"> Signature: </w:t>
      </w:r>
      <w:r w:rsidR="00930021">
        <w:rPr>
          <w:rFonts w:cs="Arial"/>
        </w:rPr>
        <w:tab/>
        <w:t xml:space="preserve">Date: </w:t>
      </w:r>
    </w:p>
    <w:p w14:paraId="183A5103" w14:textId="77777777" w:rsidR="00930021" w:rsidRDefault="00930021">
      <w:pPr>
        <w:rPr>
          <w:rFonts w:cs="Arial"/>
        </w:rPr>
      </w:pPr>
    </w:p>
    <w:sectPr w:rsidR="00930021" w:rsidSect="00961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536628F"/>
    <w:multiLevelType w:val="hybridMultilevel"/>
    <w:tmpl w:val="95CAD624"/>
    <w:lvl w:ilvl="0" w:tplc="5B66E1B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t7QwMzM3MjM3tLRQ0lEKTi0uzszPAykwrgUAcT5XCywAAAA="/>
  </w:docVars>
  <w:rsids>
    <w:rsidRoot w:val="00930021"/>
    <w:rsid w:val="00037873"/>
    <w:rsid w:val="000E0B78"/>
    <w:rsid w:val="00154EC9"/>
    <w:rsid w:val="001B0E79"/>
    <w:rsid w:val="00205A90"/>
    <w:rsid w:val="00205F96"/>
    <w:rsid w:val="00224F92"/>
    <w:rsid w:val="00227D31"/>
    <w:rsid w:val="002367FF"/>
    <w:rsid w:val="002A618A"/>
    <w:rsid w:val="002C0A94"/>
    <w:rsid w:val="002D753B"/>
    <w:rsid w:val="002E39A6"/>
    <w:rsid w:val="002F2E62"/>
    <w:rsid w:val="003104FA"/>
    <w:rsid w:val="00315CFA"/>
    <w:rsid w:val="00347213"/>
    <w:rsid w:val="003831A4"/>
    <w:rsid w:val="003C0E44"/>
    <w:rsid w:val="003D5A65"/>
    <w:rsid w:val="003F3291"/>
    <w:rsid w:val="00433D56"/>
    <w:rsid w:val="004545F1"/>
    <w:rsid w:val="004754AD"/>
    <w:rsid w:val="004C72EA"/>
    <w:rsid w:val="004D00CA"/>
    <w:rsid w:val="004E05BE"/>
    <w:rsid w:val="005158D6"/>
    <w:rsid w:val="0053054A"/>
    <w:rsid w:val="00552E21"/>
    <w:rsid w:val="00560189"/>
    <w:rsid w:val="005772A5"/>
    <w:rsid w:val="00597998"/>
    <w:rsid w:val="005F73F2"/>
    <w:rsid w:val="006401EC"/>
    <w:rsid w:val="006829CC"/>
    <w:rsid w:val="006A11BD"/>
    <w:rsid w:val="006B795D"/>
    <w:rsid w:val="006F0BE7"/>
    <w:rsid w:val="006F5F1D"/>
    <w:rsid w:val="00720180"/>
    <w:rsid w:val="00773FBC"/>
    <w:rsid w:val="007E5DBB"/>
    <w:rsid w:val="007F59D5"/>
    <w:rsid w:val="00805E6D"/>
    <w:rsid w:val="008606AA"/>
    <w:rsid w:val="008670DC"/>
    <w:rsid w:val="00874859"/>
    <w:rsid w:val="0087588B"/>
    <w:rsid w:val="00883FA3"/>
    <w:rsid w:val="008B61D1"/>
    <w:rsid w:val="008D2563"/>
    <w:rsid w:val="0091475B"/>
    <w:rsid w:val="00930021"/>
    <w:rsid w:val="009341BC"/>
    <w:rsid w:val="009354BE"/>
    <w:rsid w:val="0094603C"/>
    <w:rsid w:val="00960394"/>
    <w:rsid w:val="00961A9D"/>
    <w:rsid w:val="009640FE"/>
    <w:rsid w:val="009B3C27"/>
    <w:rsid w:val="009C2B36"/>
    <w:rsid w:val="00A02F9C"/>
    <w:rsid w:val="00A30E1E"/>
    <w:rsid w:val="00A959E6"/>
    <w:rsid w:val="00A97CBC"/>
    <w:rsid w:val="00AA57C4"/>
    <w:rsid w:val="00AA7D38"/>
    <w:rsid w:val="00AB33F5"/>
    <w:rsid w:val="00B61597"/>
    <w:rsid w:val="00B75819"/>
    <w:rsid w:val="00B80AFF"/>
    <w:rsid w:val="00B86600"/>
    <w:rsid w:val="00BA2557"/>
    <w:rsid w:val="00BC2EDE"/>
    <w:rsid w:val="00BE7920"/>
    <w:rsid w:val="00C24D6E"/>
    <w:rsid w:val="00C861B9"/>
    <w:rsid w:val="00C95361"/>
    <w:rsid w:val="00CA53C1"/>
    <w:rsid w:val="00CC3436"/>
    <w:rsid w:val="00CD6CC1"/>
    <w:rsid w:val="00CE3635"/>
    <w:rsid w:val="00D5032D"/>
    <w:rsid w:val="00D55E8B"/>
    <w:rsid w:val="00DA0322"/>
    <w:rsid w:val="00DB29FA"/>
    <w:rsid w:val="00E33CA0"/>
    <w:rsid w:val="00E44DB2"/>
    <w:rsid w:val="00E61033"/>
    <w:rsid w:val="00EF074B"/>
    <w:rsid w:val="00F26AB5"/>
    <w:rsid w:val="00F51C58"/>
    <w:rsid w:val="00F56866"/>
    <w:rsid w:val="00F657F1"/>
    <w:rsid w:val="00F749B4"/>
    <w:rsid w:val="00F774FB"/>
    <w:rsid w:val="00F90204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FFB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A9D"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98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3104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36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5E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E6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E6D"/>
    <w:rPr>
      <w:rFonts w:ascii="Arial" w:hAnsi="Arial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E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E6D"/>
    <w:rPr>
      <w:rFonts w:ascii="Arial" w:hAnsi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OLUT~1\AppData\Local\Temp\Low\TCDB92B.tmp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3ED82-3426-5D44-A385-F3D517BA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C:\Users\ESOLUT~1\AppData\Local\Temp\Low\TCDB92B.tmp\Time sheet.dot</Template>
  <TotalTime>3</TotalTime>
  <Pages>1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esolutions</dc:creator>
  <cp:lastModifiedBy>Mpho Phokontsi</cp:lastModifiedBy>
  <cp:revision>3</cp:revision>
  <dcterms:created xsi:type="dcterms:W3CDTF">2019-05-02T13:27:00Z</dcterms:created>
  <dcterms:modified xsi:type="dcterms:W3CDTF">2019-05-02T18:55:00Z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