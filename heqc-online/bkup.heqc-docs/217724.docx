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13D" w:rsidRDefault="00CB153B" w:rsidP="00725966">
      <w:pPr>
        <w:pStyle w:val="Heading1"/>
      </w:pPr>
      <w:r w:rsidRPr="00681477">
        <w:t>Specification</w:t>
      </w:r>
      <w:r w:rsidR="00725966">
        <w:t>: Institution report must display loaded data</w:t>
      </w:r>
    </w:p>
    <w:p w:rsidR="00725966" w:rsidRDefault="00725966" w:rsidP="00725966"/>
    <w:p w:rsidR="00725966" w:rsidRDefault="00725966" w:rsidP="00725966">
      <w:pPr>
        <w:pStyle w:val="Heading2"/>
      </w:pPr>
      <w:r>
        <w:t>Steps to get to report</w:t>
      </w:r>
    </w:p>
    <w:p w:rsidR="00725966" w:rsidRDefault="00725966" w:rsidP="00725966">
      <w:bookmarkStart w:id="0" w:name="_GoBack"/>
      <w:bookmarkEnd w:id="0"/>
    </w:p>
    <w:p w:rsidR="00725966" w:rsidRDefault="00725966" w:rsidP="00725966">
      <w:pPr>
        <w:pStyle w:val="ListParagraph"/>
        <w:numPr>
          <w:ilvl w:val="0"/>
          <w:numId w:val="5"/>
        </w:numPr>
      </w:pPr>
      <w:r>
        <w:t xml:space="preserve">Login as </w:t>
      </w:r>
      <w:hyperlink r:id="rId6" w:history="1">
        <w:r w:rsidRPr="006E1F72">
          <w:rPr>
            <w:rStyle w:val="Hyperlink"/>
          </w:rPr>
          <w:t>sferndale@iie.ac.za</w:t>
        </w:r>
      </w:hyperlink>
      <w:r>
        <w:t>.</w:t>
      </w:r>
    </w:p>
    <w:p w:rsidR="00725966" w:rsidRDefault="00725966" w:rsidP="00725966">
      <w:pPr>
        <w:pStyle w:val="ListParagraph"/>
        <w:numPr>
          <w:ilvl w:val="0"/>
          <w:numId w:val="5"/>
        </w:numPr>
      </w:pPr>
      <w:r>
        <w:t>Click on Main menu option Reports / Application Status</w:t>
      </w:r>
    </w:p>
    <w:p w:rsidR="00725966" w:rsidRPr="00725966" w:rsidRDefault="00725966" w:rsidP="00725966"/>
    <w:p w:rsidR="00630BDB" w:rsidRDefault="000E013D" w:rsidP="000E013D">
      <w:pPr>
        <w:pStyle w:val="Heading2"/>
      </w:pPr>
      <w:r>
        <w:t>Background</w:t>
      </w:r>
    </w:p>
    <w:p w:rsidR="00C452DC" w:rsidRDefault="00C452DC" w:rsidP="00AC70EE"/>
    <w:p w:rsidR="00725966" w:rsidRDefault="00725966" w:rsidP="00725966">
      <w:r>
        <w:t xml:space="preserve">The following </w:t>
      </w:r>
      <w:proofErr w:type="spellStart"/>
      <w:r>
        <w:t>programmes</w:t>
      </w:r>
      <w:proofErr w:type="spellEnd"/>
      <w:r>
        <w:t xml:space="preserve"> were loaded into HEQC-online.  They display in the Submitted applications report and the Accreditation Status </w:t>
      </w:r>
      <w:proofErr w:type="gramStart"/>
      <w:r>
        <w:t>Report</w:t>
      </w:r>
      <w:proofErr w:type="gramEnd"/>
      <w:r>
        <w:t xml:space="preserve"> but they do not display in the Institution Application Status Report.</w:t>
      </w:r>
    </w:p>
    <w:p w:rsidR="00725966" w:rsidRDefault="00725966" w:rsidP="00725966"/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1338"/>
        <w:gridCol w:w="3002"/>
        <w:gridCol w:w="1718"/>
        <w:gridCol w:w="568"/>
        <w:gridCol w:w="1513"/>
        <w:gridCol w:w="768"/>
        <w:gridCol w:w="1023"/>
        <w:gridCol w:w="134"/>
        <w:gridCol w:w="99"/>
      </w:tblGrid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H/PR035_H/PR073/E031CAN_T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Postgraduate Diploma in Finance and Accounting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 Business, Economics and Management Studies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H/PR035_H/PR073/E025CAN_T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Bachelor of Design and Applied Arts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7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03 Visual and Performing Arts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H/PR035_H/PR073/E026CAN_T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Bachelor of Commerce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in Economics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 Business, Economics and Management Studies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H/PR035_H/PR073/E027CAN_T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Bachelor of Child and Youth Care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 Social Sciences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H/PR035_H/PR073/E006CAN_T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Master of International Business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9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 Business, Economics and Management Studies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H/PR035_H/PR073/E012CAN_T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Master of Philosophy in Computer and Information Sciences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9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06 Computer and Information Sciences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H/PR035_H/PR073/E010CAN_T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Higher Certificate in Higher Education Studies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5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07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H/PR035_H/PR073/E013CAN_T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Bachelor of Public Health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 Health Professions and Related Clinical Sciences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H/PR035_H/PR073/E014CAN_T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Master of Business Administration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9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 Business, Economics and Management Studies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H/PR035_H/PR073/E017CAN_T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Diploma in Entrepreneurial and Small Business Operations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6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 Business, Economics and Management Studies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H/PR035_H/PR073/E016CAN_T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Diploma in Community Development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6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 Family Ecology and Consumer Sciences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H/PR035_H/PR073/E015CAN_T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Postgraduate Diploma in Water Management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 Agriculture, Agricultural Operations and Related Sciences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H/PR035_H/PR073/E021CAN_T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Bachelor of Commerce in Law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7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 Business, Economics and Management Studies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H/PR035_H/PR073/E024CAN_T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Bachelor of Engineering in Electrical and Electronic Engineering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 Engineering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H/PR035_H/PR073/E018CAN_T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Master of Public Health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9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 Health Professions and Related Clinical Sciences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H/PR035_H/PR073/E023CAN_T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Bachelor of Engineering in Mechanical Engineering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 Engineering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H/PR035_H/PR073/E019CAN_T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Bachelor of Laws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 Law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H/PR035_H/PR073/E030CAN_T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Postgraduate Diploma in Public Health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 Health Professions and Related Clinical Sciences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H/PR035_H/PR073/E028CAN_T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Postgraduate Diploma in Corporate Governance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 Business, Economics and Management Studies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H/PR035_H/PR073/E029CAN_T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Postgraduate Diploma in Internal Auditing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 Business, Economics and Management Studies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D6E0EB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5966" w:rsidTr="00725966">
        <w:trPr>
          <w:tblCellSpacing w:w="15" w:type="dxa"/>
          <w:jc w:val="center"/>
        </w:trPr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2018-11-08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Independent Institute of Education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H/PR035_H/PR073/E033CAN_T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Postgraduate Diploma in Business Leadership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8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 Business, Economics and Management Studies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AEFF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725966" w:rsidRDefault="007259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25966" w:rsidRDefault="00725966" w:rsidP="00725966">
      <w:pPr>
        <w:rPr>
          <w:rFonts w:ascii="Calibri" w:hAnsi="Calibri" w:cs="Calibri"/>
        </w:rPr>
      </w:pPr>
    </w:p>
    <w:p w:rsidR="00725966" w:rsidRDefault="00725966" w:rsidP="00AC70EE"/>
    <w:p w:rsidR="000E013D" w:rsidRDefault="000E013D" w:rsidP="000E013D">
      <w:pPr>
        <w:pStyle w:val="Heading2"/>
      </w:pPr>
      <w:r>
        <w:t>Request</w:t>
      </w:r>
    </w:p>
    <w:p w:rsidR="001C5D5F" w:rsidRDefault="001C5D5F" w:rsidP="001C5D5F"/>
    <w:p w:rsidR="00725966" w:rsidRDefault="00725966" w:rsidP="001C5D5F">
      <w:r>
        <w:t xml:space="preserve">Investigate why they are not displaying in the report.  </w:t>
      </w:r>
    </w:p>
    <w:p w:rsidR="00725966" w:rsidRDefault="00725966" w:rsidP="001C5D5F">
      <w:r>
        <w:t xml:space="preserve">Discuss reason with </w:t>
      </w:r>
    </w:p>
    <w:p w:rsidR="00725966" w:rsidRDefault="00725966" w:rsidP="001C5D5F">
      <w:r>
        <w:t>Modify the report so that they will be included.</w:t>
      </w:r>
    </w:p>
    <w:p w:rsidR="009B6858" w:rsidRPr="00AC70EE" w:rsidRDefault="009B6858" w:rsidP="00AC70EE"/>
    <w:p w:rsidR="00CF6569" w:rsidRDefault="00CF6569" w:rsidP="00D1400C">
      <w:pPr>
        <w:pStyle w:val="Heading2"/>
      </w:pPr>
      <w:r>
        <w:t>Expected result</w:t>
      </w:r>
    </w:p>
    <w:p w:rsidR="00D1400C" w:rsidRDefault="00D1400C" w:rsidP="00D1400C"/>
    <w:p w:rsidR="007941EE" w:rsidRDefault="00725966" w:rsidP="00D1400C">
      <w:r>
        <w:lastRenderedPageBreak/>
        <w:t xml:space="preserve">When I login as </w:t>
      </w:r>
      <w:hyperlink r:id="rId7" w:history="1">
        <w:r w:rsidRPr="006E1F72">
          <w:rPr>
            <w:rStyle w:val="Hyperlink"/>
          </w:rPr>
          <w:t>sfenadale@iie.ac.za</w:t>
        </w:r>
      </w:hyperlink>
      <w:r>
        <w:t xml:space="preserve"> and click on Reports / Application Status then I would expect to see all the Submitted applications for my institution.</w:t>
      </w:r>
    </w:p>
    <w:sectPr w:rsidR="007941EE" w:rsidSect="00E564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685"/>
    <w:multiLevelType w:val="hybridMultilevel"/>
    <w:tmpl w:val="6DFE1BF2"/>
    <w:lvl w:ilvl="0" w:tplc="30BE3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EF2"/>
    <w:multiLevelType w:val="hybridMultilevel"/>
    <w:tmpl w:val="043A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1D2"/>
    <w:multiLevelType w:val="hybridMultilevel"/>
    <w:tmpl w:val="93B281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54DA9"/>
    <w:multiLevelType w:val="hybridMultilevel"/>
    <w:tmpl w:val="127097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8416D6"/>
    <w:multiLevelType w:val="hybridMultilevel"/>
    <w:tmpl w:val="A7E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3D"/>
    <w:rsid w:val="00083EAE"/>
    <w:rsid w:val="000E013D"/>
    <w:rsid w:val="001348A9"/>
    <w:rsid w:val="001377F9"/>
    <w:rsid w:val="001670AC"/>
    <w:rsid w:val="001870FD"/>
    <w:rsid w:val="001C5D5F"/>
    <w:rsid w:val="001E2C63"/>
    <w:rsid w:val="002878AF"/>
    <w:rsid w:val="003C01DB"/>
    <w:rsid w:val="003F5114"/>
    <w:rsid w:val="003F7798"/>
    <w:rsid w:val="004242AF"/>
    <w:rsid w:val="00446930"/>
    <w:rsid w:val="00447640"/>
    <w:rsid w:val="0048364D"/>
    <w:rsid w:val="00563637"/>
    <w:rsid w:val="005F46DD"/>
    <w:rsid w:val="00630BDB"/>
    <w:rsid w:val="00681477"/>
    <w:rsid w:val="006B61B2"/>
    <w:rsid w:val="00725966"/>
    <w:rsid w:val="00730194"/>
    <w:rsid w:val="00745C7C"/>
    <w:rsid w:val="007941EE"/>
    <w:rsid w:val="007B321E"/>
    <w:rsid w:val="008743BE"/>
    <w:rsid w:val="00900EF0"/>
    <w:rsid w:val="009620D0"/>
    <w:rsid w:val="009B6858"/>
    <w:rsid w:val="009F7A4B"/>
    <w:rsid w:val="00A23AD1"/>
    <w:rsid w:val="00AB02DE"/>
    <w:rsid w:val="00AC70EE"/>
    <w:rsid w:val="00B01EB2"/>
    <w:rsid w:val="00B345FA"/>
    <w:rsid w:val="00BE2930"/>
    <w:rsid w:val="00C224A1"/>
    <w:rsid w:val="00C452DC"/>
    <w:rsid w:val="00C55470"/>
    <w:rsid w:val="00C91227"/>
    <w:rsid w:val="00CB153B"/>
    <w:rsid w:val="00CC0845"/>
    <w:rsid w:val="00CF6569"/>
    <w:rsid w:val="00D1400C"/>
    <w:rsid w:val="00DE4F63"/>
    <w:rsid w:val="00E56427"/>
    <w:rsid w:val="00E82AAE"/>
    <w:rsid w:val="00EF0B4F"/>
    <w:rsid w:val="00F60E8A"/>
    <w:rsid w:val="00F909FC"/>
    <w:rsid w:val="00F97CEF"/>
    <w:rsid w:val="00FC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0A4FB"/>
  <w15:chartTrackingRefBased/>
  <w15:docId w15:val="{B14CAD12-425D-400B-9746-9082C22E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14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25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fenadale@iie.ac.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ferndale@iie.ac.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ude.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Naude</dc:creator>
  <cp:keywords/>
  <dc:description/>
  <cp:lastModifiedBy>Robin Naude</cp:lastModifiedBy>
  <cp:revision>3</cp:revision>
  <dcterms:created xsi:type="dcterms:W3CDTF">2018-12-06T14:25:00Z</dcterms:created>
  <dcterms:modified xsi:type="dcterms:W3CDTF">2019-04-29T08:34:00Z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